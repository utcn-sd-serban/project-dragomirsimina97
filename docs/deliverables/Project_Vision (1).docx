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7A" w:rsidRPr="00B90E27" w:rsidRDefault="001B5DEC">
      <w:pPr>
        <w:pStyle w:val="Title"/>
        <w:jc w:val="right"/>
        <w:rPr>
          <w:rFonts w:ascii="Times New Roman" w:hAnsi="Times New Roman"/>
        </w:rPr>
      </w:pPr>
      <w:bookmarkStart w:id="0" w:name="_GoBack"/>
      <w:r>
        <w:t>Traveler’s home</w:t>
      </w:r>
    </w:p>
    <w:bookmarkEnd w:id="0"/>
    <w:p w:rsidR="0085257A" w:rsidRPr="00B90E27" w:rsidRDefault="00F2436F">
      <w:pPr>
        <w:pStyle w:val="Title"/>
        <w:jc w:val="right"/>
        <w:rPr>
          <w:rFonts w:ascii="Times New Roman" w:hAnsi="Times New Roman"/>
        </w:rPr>
      </w:pPr>
      <w:r>
        <w:rPr>
          <w:rFonts w:ascii="Times New Roman" w:hAnsi="Times New Roman"/>
        </w:rPr>
        <w:fldChar w:fldCharType="begin"/>
      </w:r>
      <w:r w:rsidR="00EA2235">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F2436F" w:rsidP="00473587">
      <w:pPr>
        <w:pStyle w:val="Title"/>
        <w:jc w:val="left"/>
        <w:rPr>
          <w:rFonts w:ascii="Times New Roman" w:hAnsi="Times New Roman"/>
        </w:rPr>
      </w:pPr>
      <w:fldSimple w:instr=" TITLE  \* MERGEFORMAT ">
        <w:r w:rsidR="009B5BF2" w:rsidRPr="00B90E27">
          <w:rPr>
            <w:rFonts w:ascii="Times New Roman" w:hAnsi="Times New Roman"/>
          </w:rPr>
          <w:t>Vision</w:t>
        </w:r>
      </w:fldSimple>
    </w:p>
    <w:p w:rsidR="001B5DEC" w:rsidRDefault="001B5DEC" w:rsidP="001B5DEC">
      <w:pPr>
        <w:pStyle w:val="Heading1"/>
        <w:rPr>
          <w:rFonts w:ascii="Times New Roman" w:hAnsi="Times New Roman"/>
        </w:rPr>
      </w:pPr>
      <w:bookmarkStart w:id="1" w:name="_Toc447960005"/>
      <w:bookmarkStart w:id="2" w:name="_Toc452813581"/>
      <w:bookmarkStart w:id="3" w:name="_Toc316556909"/>
      <w:bookmarkStart w:id="4" w:name="_Toc436203381"/>
      <w:bookmarkStart w:id="5" w:name="_Toc456598586"/>
      <w:bookmarkStart w:id="6" w:name="_Toc456600917"/>
      <w:bookmarkStart w:id="7" w:name="_Toc316556900"/>
      <w:bookmarkStart w:id="8" w:name="_Toc436203377"/>
      <w:bookmarkStart w:id="9" w:name="_Toc452813577"/>
      <w:r w:rsidRPr="00B90E27">
        <w:rPr>
          <w:rFonts w:ascii="Times New Roman" w:hAnsi="Times New Roman"/>
        </w:rPr>
        <w:t>Introduction</w:t>
      </w:r>
      <w:bookmarkEnd w:id="5"/>
      <w:bookmarkEnd w:id="6"/>
      <w:bookmarkEnd w:id="7"/>
    </w:p>
    <w:p w:rsidR="001B5DEC" w:rsidRPr="001B5DEC" w:rsidRDefault="001B5DEC" w:rsidP="001B5DEC">
      <w:pPr>
        <w:pStyle w:val="Heading1"/>
        <w:numPr>
          <w:ilvl w:val="0"/>
          <w:numId w:val="0"/>
        </w:numPr>
        <w:ind w:left="90"/>
        <w:rPr>
          <w:rFonts w:ascii="Times New Roman" w:hAnsi="Times New Roman"/>
          <w:b w:val="0"/>
          <w:sz w:val="20"/>
        </w:rPr>
      </w:pPr>
      <w:r w:rsidRPr="001B5DEC">
        <w:rPr>
          <w:rFonts w:ascii="Times New Roman" w:hAnsi="Times New Roman"/>
          <w:b w:val="0"/>
          <w:sz w:val="20"/>
        </w:rPr>
        <w:t xml:space="preserve">The purpose of this document is to collect, analyze, and define high-level needs and features of the Traveler’s home project. It focuses on the capabilities needed by the stakeholders and the target users, and </w:t>
      </w:r>
      <w:r w:rsidRPr="001B5DEC">
        <w:rPr>
          <w:rFonts w:ascii="Times New Roman" w:hAnsi="Times New Roman"/>
          <w:b w:val="0"/>
          <w:bCs/>
          <w:sz w:val="20"/>
        </w:rPr>
        <w:t>why</w:t>
      </w:r>
      <w:r w:rsidRPr="001B5DEC">
        <w:rPr>
          <w:rFonts w:ascii="Times New Roman" w:hAnsi="Times New Roman"/>
          <w:b w:val="0"/>
          <w:sz w:val="20"/>
        </w:rPr>
        <w:t xml:space="preserve"> these needs exist. The details of how the Traveler’s home project fulfills these needs are detailed in the following specifications.</w:t>
      </w:r>
    </w:p>
    <w:p w:rsidR="001B5DEC" w:rsidRDefault="001B5DEC" w:rsidP="001B5DEC">
      <w:pPr>
        <w:pStyle w:val="Heading2"/>
        <w:rPr>
          <w:rFonts w:ascii="Times New Roman" w:hAnsi="Times New Roman"/>
        </w:rPr>
      </w:pPr>
      <w:bookmarkStart w:id="10" w:name="_Toc456598587"/>
      <w:bookmarkStart w:id="11" w:name="_Toc456600918"/>
      <w:bookmarkStart w:id="12" w:name="_Toc316556901"/>
      <w:r w:rsidRPr="00B90E27">
        <w:rPr>
          <w:rFonts w:ascii="Times New Roman" w:hAnsi="Times New Roman"/>
        </w:rPr>
        <w:t>Purpose</w:t>
      </w:r>
      <w:bookmarkEnd w:id="10"/>
      <w:bookmarkEnd w:id="11"/>
      <w:bookmarkEnd w:id="12"/>
    </w:p>
    <w:p w:rsidR="001B5DEC" w:rsidRPr="001B5DEC" w:rsidRDefault="001B5DEC" w:rsidP="001B5DEC">
      <w:pPr>
        <w:pStyle w:val="Heading2"/>
        <w:numPr>
          <w:ilvl w:val="0"/>
          <w:numId w:val="0"/>
        </w:numPr>
        <w:rPr>
          <w:rFonts w:ascii="Times New Roman" w:hAnsi="Times New Roman"/>
          <w:b w:val="0"/>
        </w:rPr>
      </w:pPr>
      <w:r w:rsidRPr="001B5DEC">
        <w:rPr>
          <w:rFonts w:ascii="Times New Roman" w:hAnsi="Times New Roman"/>
          <w:b w:val="0"/>
        </w:rPr>
        <w:t xml:space="preserve">The purpose of this project is to help both travelers and house owners that are willing to rent their suitable located homes. Hopefully, in this way, house owners will earn some money while promoting their surroundings and travelers get to enjoy an amazing experience besides the classic hotel rooms. </w:t>
      </w:r>
    </w:p>
    <w:p w:rsidR="001B5DEC" w:rsidRPr="00B90E27" w:rsidRDefault="001B5DEC" w:rsidP="001B5DEC">
      <w:pPr>
        <w:pStyle w:val="Heading2"/>
        <w:rPr>
          <w:rFonts w:ascii="Times New Roman" w:hAnsi="Times New Roman"/>
        </w:rPr>
      </w:pPr>
      <w:bookmarkStart w:id="13" w:name="_Toc456598589"/>
      <w:bookmarkStart w:id="14" w:name="_Toc456600920"/>
      <w:bookmarkStart w:id="15" w:name="_Toc316556903"/>
      <w:r w:rsidRPr="00B90E27">
        <w:rPr>
          <w:rFonts w:ascii="Times New Roman" w:hAnsi="Times New Roman"/>
        </w:rPr>
        <w:t>Definitions, Acronyms, and Abbreviations</w:t>
      </w:r>
      <w:bookmarkEnd w:id="13"/>
      <w:bookmarkEnd w:id="14"/>
      <w:bookmarkEnd w:id="15"/>
    </w:p>
    <w:p w:rsidR="001B5DEC" w:rsidRPr="00B90E27" w:rsidRDefault="001B5DEC" w:rsidP="001B5DEC">
      <w:pPr>
        <w:pStyle w:val="Heading2"/>
        <w:rPr>
          <w:rFonts w:ascii="Times New Roman" w:hAnsi="Times New Roman"/>
        </w:rPr>
      </w:pPr>
      <w:bookmarkStart w:id="16" w:name="_Toc456598590"/>
      <w:bookmarkStart w:id="17" w:name="_Toc456600921"/>
      <w:bookmarkStart w:id="18" w:name="_Toc316556904"/>
      <w:r w:rsidRPr="00B90E27">
        <w:rPr>
          <w:rFonts w:ascii="Times New Roman" w:hAnsi="Times New Roman"/>
        </w:rPr>
        <w:t>References</w:t>
      </w:r>
      <w:bookmarkEnd w:id="16"/>
      <w:bookmarkEnd w:id="17"/>
      <w:bookmarkEnd w:id="18"/>
    </w:p>
    <w:p w:rsidR="001B5DEC" w:rsidRPr="00B90E27" w:rsidRDefault="001B5DEC" w:rsidP="005F1B77">
      <w:pPr>
        <w:pStyle w:val="InfoBlue"/>
      </w:pPr>
    </w:p>
    <w:p w:rsidR="001B5DEC" w:rsidRPr="00B90E27" w:rsidRDefault="001B5DEC" w:rsidP="001B5DEC">
      <w:pPr>
        <w:pStyle w:val="Heading1"/>
        <w:rPr>
          <w:rFonts w:ascii="Times New Roman" w:hAnsi="Times New Roman"/>
        </w:rPr>
      </w:pPr>
      <w:bookmarkStart w:id="19" w:name="_Toc316556906"/>
      <w:r w:rsidRPr="00B90E27">
        <w:rPr>
          <w:rFonts w:ascii="Times New Roman" w:hAnsi="Times New Roman"/>
        </w:rPr>
        <w:t>Positioning</w:t>
      </w:r>
      <w:bookmarkEnd w:id="8"/>
      <w:bookmarkEnd w:id="9"/>
      <w:bookmarkEnd w:id="19"/>
    </w:p>
    <w:p w:rsidR="001B5DEC" w:rsidRPr="00B90E27" w:rsidRDefault="001B5DEC" w:rsidP="001B5DEC">
      <w:pPr>
        <w:pStyle w:val="Heading2"/>
        <w:rPr>
          <w:rFonts w:ascii="Times New Roman" w:hAnsi="Times New Roman"/>
        </w:rPr>
      </w:pPr>
      <w:bookmarkStart w:id="20" w:name="_Toc436203379"/>
      <w:bookmarkStart w:id="21" w:name="_Toc452813579"/>
      <w:bookmarkStart w:id="22" w:name="_Toc316556907"/>
      <w:r w:rsidRPr="00B90E27">
        <w:rPr>
          <w:rFonts w:ascii="Times New Roman" w:hAnsi="Times New Roman"/>
        </w:rPr>
        <w:t>Problem Statement</w:t>
      </w:r>
      <w:bookmarkEnd w:id="20"/>
      <w:bookmarkEnd w:id="21"/>
      <w:bookmarkEnd w:id="22"/>
    </w:p>
    <w:p w:rsidR="001B5DEC" w:rsidRPr="00B90E27" w:rsidRDefault="001B5DEC" w:rsidP="005F1B77">
      <w:pPr>
        <w:pStyle w:val="InfoBlue"/>
      </w:pPr>
    </w:p>
    <w:tbl>
      <w:tblPr>
        <w:tblW w:w="0" w:type="auto"/>
        <w:tblInd w:w="828" w:type="dxa"/>
        <w:tblLayout w:type="fixed"/>
        <w:tblLook w:val="0000"/>
      </w:tblPr>
      <w:tblGrid>
        <w:gridCol w:w="2970"/>
        <w:gridCol w:w="5220"/>
      </w:tblGrid>
      <w:tr w:rsidR="001B5DEC" w:rsidRPr="00B90E27" w:rsidTr="00C53E3E">
        <w:tc>
          <w:tcPr>
            <w:tcW w:w="2970" w:type="dxa"/>
            <w:tcBorders>
              <w:top w:val="single" w:sz="12" w:space="0" w:color="auto"/>
              <w:left w:val="single" w:sz="12" w:space="0" w:color="auto"/>
              <w:bottom w:val="single" w:sz="6" w:space="0" w:color="auto"/>
              <w:right w:val="single" w:sz="12" w:space="0" w:color="auto"/>
            </w:tcBorders>
            <w:shd w:val="pct25" w:color="auto" w:fill="auto"/>
          </w:tcPr>
          <w:p w:rsidR="001B5DEC" w:rsidRPr="00B90E27" w:rsidRDefault="001B5DEC" w:rsidP="00C53E3E">
            <w:pPr>
              <w:pStyle w:val="BodyText"/>
              <w:keepNext/>
              <w:ind w:left="72"/>
            </w:pPr>
            <w:r w:rsidRPr="00B90E27">
              <w:t>The problem of</w:t>
            </w:r>
            <w:r>
              <w:t xml:space="preserve">  accommodation</w:t>
            </w:r>
          </w:p>
        </w:tc>
        <w:tc>
          <w:tcPr>
            <w:tcW w:w="5220" w:type="dxa"/>
            <w:tcBorders>
              <w:top w:val="single" w:sz="12" w:space="0" w:color="auto"/>
              <w:bottom w:val="single" w:sz="6" w:space="0" w:color="auto"/>
              <w:right w:val="single" w:sz="12" w:space="0" w:color="auto"/>
            </w:tcBorders>
          </w:tcPr>
          <w:p w:rsidR="001B5DEC" w:rsidRPr="001B5DEC" w:rsidRDefault="001B5DEC" w:rsidP="005F1B77">
            <w:pPr>
              <w:pStyle w:val="InfoBlue"/>
            </w:pPr>
            <w:r w:rsidRPr="001B5DEC">
              <w:t>Finding a good accommodation at a nice price can be difficult sometimes</w:t>
            </w:r>
          </w:p>
        </w:tc>
      </w:tr>
      <w:tr w:rsidR="001B5DEC" w:rsidRPr="00B90E27" w:rsidTr="00C53E3E">
        <w:tc>
          <w:tcPr>
            <w:tcW w:w="2970" w:type="dxa"/>
            <w:tcBorders>
              <w:top w:val="single" w:sz="6" w:space="0" w:color="auto"/>
              <w:left w:val="single" w:sz="12" w:space="0" w:color="auto"/>
              <w:bottom w:val="single" w:sz="6" w:space="0" w:color="auto"/>
              <w:right w:val="single" w:sz="12" w:space="0" w:color="auto"/>
            </w:tcBorders>
            <w:shd w:val="pct25" w:color="auto" w:fill="auto"/>
          </w:tcPr>
          <w:p w:rsidR="001B5DEC" w:rsidRPr="00B90E27" w:rsidRDefault="001B5DEC" w:rsidP="00C53E3E">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1B5DEC" w:rsidRPr="001B5DEC" w:rsidRDefault="001B5DEC" w:rsidP="005F1B77">
            <w:pPr>
              <w:pStyle w:val="InfoBlue"/>
            </w:pPr>
            <w:r w:rsidRPr="001B5DEC">
              <w:t>Travelers</w:t>
            </w:r>
          </w:p>
        </w:tc>
      </w:tr>
      <w:tr w:rsidR="001B5DEC" w:rsidRPr="00B90E27" w:rsidTr="00C53E3E">
        <w:tc>
          <w:tcPr>
            <w:tcW w:w="2970" w:type="dxa"/>
            <w:tcBorders>
              <w:top w:val="single" w:sz="6" w:space="0" w:color="auto"/>
              <w:left w:val="single" w:sz="12" w:space="0" w:color="auto"/>
              <w:bottom w:val="single" w:sz="6" w:space="0" w:color="auto"/>
              <w:right w:val="single" w:sz="12" w:space="0" w:color="auto"/>
            </w:tcBorders>
            <w:shd w:val="pct25" w:color="auto" w:fill="auto"/>
          </w:tcPr>
          <w:p w:rsidR="001B5DEC" w:rsidRPr="00B90E27" w:rsidRDefault="001B5DEC" w:rsidP="00C53E3E">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1B5DEC" w:rsidRPr="001B5DEC" w:rsidRDefault="001B5DEC" w:rsidP="005F1B77">
            <w:pPr>
              <w:pStyle w:val="InfoBlue"/>
            </w:pPr>
            <w:r w:rsidRPr="001B5DEC">
              <w:t xml:space="preserve"> </w:t>
            </w:r>
            <w:r w:rsidRPr="001B5DEC">
              <w:t xml:space="preserve">Encouraging local tourism </w:t>
            </w:r>
          </w:p>
          <w:p w:rsidR="001B5DEC" w:rsidRPr="001B5DEC" w:rsidRDefault="001B5DEC" w:rsidP="00C53E3E">
            <w:pPr>
              <w:pStyle w:val="BodyText"/>
              <w:ind w:left="0"/>
            </w:pPr>
            <w:r w:rsidRPr="001B5DEC">
              <w:t>Helping small house owners earn some money</w:t>
            </w:r>
          </w:p>
          <w:p w:rsidR="001B5DEC" w:rsidRPr="001B5DEC" w:rsidRDefault="001B5DEC" w:rsidP="00C53E3E">
            <w:pPr>
              <w:pStyle w:val="BodyText"/>
              <w:ind w:left="0"/>
            </w:pPr>
          </w:p>
          <w:p w:rsidR="001B5DEC" w:rsidRPr="001B5DEC" w:rsidRDefault="001B5DEC" w:rsidP="00C53E3E">
            <w:pPr>
              <w:pStyle w:val="BodyText"/>
            </w:pPr>
          </w:p>
        </w:tc>
      </w:tr>
      <w:tr w:rsidR="001B5DEC" w:rsidRPr="00B90E27" w:rsidTr="00C53E3E">
        <w:tc>
          <w:tcPr>
            <w:tcW w:w="2970" w:type="dxa"/>
            <w:tcBorders>
              <w:top w:val="single" w:sz="6" w:space="0" w:color="auto"/>
              <w:left w:val="single" w:sz="12" w:space="0" w:color="auto"/>
              <w:bottom w:val="single" w:sz="6" w:space="0" w:color="auto"/>
              <w:right w:val="single" w:sz="12" w:space="0" w:color="auto"/>
            </w:tcBorders>
            <w:shd w:val="pct25" w:color="auto" w:fill="auto"/>
          </w:tcPr>
          <w:p w:rsidR="001B5DEC" w:rsidRPr="00B90E27" w:rsidRDefault="001B5DEC" w:rsidP="00C53E3E">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1B5DEC" w:rsidRDefault="001B5DEC" w:rsidP="00C53E3E">
            <w:pPr>
              <w:pStyle w:val="BodyText"/>
              <w:ind w:left="0"/>
            </w:pPr>
            <w:r>
              <w:t>Use this project to find the best accommodation.</w:t>
            </w:r>
          </w:p>
          <w:p w:rsidR="001B5DEC" w:rsidRPr="000D5E60" w:rsidRDefault="001B5DEC" w:rsidP="00C53E3E">
            <w:pPr>
              <w:pStyle w:val="BodyText"/>
              <w:ind w:left="0"/>
            </w:pPr>
          </w:p>
          <w:p w:rsidR="001B5DEC" w:rsidRPr="000D5E60" w:rsidRDefault="001B5DEC" w:rsidP="00C53E3E">
            <w:pPr>
              <w:pStyle w:val="BodyText"/>
            </w:pPr>
          </w:p>
        </w:tc>
      </w:tr>
    </w:tbl>
    <w:p w:rsidR="001B5DEC" w:rsidRPr="00B90E27" w:rsidRDefault="001B5DEC" w:rsidP="001B5DEC">
      <w:pPr>
        <w:pStyle w:val="Heading2"/>
        <w:rPr>
          <w:rFonts w:ascii="Times New Roman" w:hAnsi="Times New Roman"/>
        </w:rPr>
      </w:pPr>
      <w:bookmarkStart w:id="23" w:name="_Toc425054392"/>
      <w:bookmarkStart w:id="24" w:name="_Toc422186485"/>
      <w:bookmarkStart w:id="25" w:name="_Toc436203380"/>
      <w:bookmarkStart w:id="26" w:name="_Toc452813580"/>
      <w:bookmarkStart w:id="27" w:name="_Toc316556908"/>
      <w:r w:rsidRPr="00B90E27">
        <w:rPr>
          <w:rFonts w:ascii="Times New Roman" w:hAnsi="Times New Roman"/>
        </w:rPr>
        <w:t>Product Position Statement</w:t>
      </w:r>
      <w:bookmarkEnd w:id="23"/>
      <w:bookmarkEnd w:id="24"/>
      <w:bookmarkEnd w:id="25"/>
      <w:bookmarkEnd w:id="26"/>
      <w:bookmarkEnd w:id="27"/>
    </w:p>
    <w:p w:rsidR="001B5DEC" w:rsidRPr="00B90E27" w:rsidRDefault="001B5DEC" w:rsidP="005F1B77">
      <w:pPr>
        <w:pStyle w:val="InfoBlue"/>
      </w:pPr>
    </w:p>
    <w:tbl>
      <w:tblPr>
        <w:tblW w:w="0" w:type="auto"/>
        <w:tblInd w:w="828" w:type="dxa"/>
        <w:tblLayout w:type="fixed"/>
        <w:tblLook w:val="0000"/>
      </w:tblPr>
      <w:tblGrid>
        <w:gridCol w:w="2790"/>
        <w:gridCol w:w="5400"/>
      </w:tblGrid>
      <w:tr w:rsidR="001B5DEC" w:rsidRPr="00B90E27" w:rsidTr="00C53E3E">
        <w:tc>
          <w:tcPr>
            <w:tcW w:w="2790" w:type="dxa"/>
            <w:tcBorders>
              <w:top w:val="single" w:sz="12" w:space="0" w:color="auto"/>
              <w:left w:val="single" w:sz="12" w:space="0" w:color="auto"/>
              <w:bottom w:val="single" w:sz="6" w:space="0" w:color="auto"/>
              <w:right w:val="single" w:sz="12" w:space="0" w:color="auto"/>
            </w:tcBorders>
            <w:shd w:val="pct25" w:color="auto" w:fill="auto"/>
          </w:tcPr>
          <w:p w:rsidR="001B5DEC" w:rsidRPr="00B90E27" w:rsidRDefault="001B5DEC" w:rsidP="00C53E3E">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1B5DEC" w:rsidRPr="001B5DEC" w:rsidRDefault="001B5DEC" w:rsidP="005F1B77">
            <w:pPr>
              <w:pStyle w:val="InfoBlue"/>
            </w:pPr>
            <w:r w:rsidRPr="001B5DEC">
              <w:t xml:space="preserve">All people </w:t>
            </w:r>
          </w:p>
        </w:tc>
      </w:tr>
      <w:tr w:rsidR="001B5DEC" w:rsidRPr="00B90E27" w:rsidTr="00C53E3E">
        <w:tc>
          <w:tcPr>
            <w:tcW w:w="2790" w:type="dxa"/>
            <w:tcBorders>
              <w:top w:val="single" w:sz="6" w:space="0" w:color="auto"/>
              <w:left w:val="single" w:sz="12" w:space="0" w:color="auto"/>
              <w:bottom w:val="single" w:sz="6" w:space="0" w:color="auto"/>
              <w:right w:val="single" w:sz="12" w:space="0" w:color="auto"/>
            </w:tcBorders>
            <w:shd w:val="pct25" w:color="auto" w:fill="auto"/>
          </w:tcPr>
          <w:p w:rsidR="001B5DEC" w:rsidRPr="00B90E27" w:rsidRDefault="001B5DEC" w:rsidP="00C53E3E">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1B5DEC" w:rsidRPr="001B5DEC" w:rsidRDefault="001B5DEC" w:rsidP="005F1B77">
            <w:pPr>
              <w:pStyle w:val="InfoBlue"/>
            </w:pPr>
            <w:r w:rsidRPr="001B5DEC">
              <w:t>Love to travel</w:t>
            </w:r>
          </w:p>
        </w:tc>
      </w:tr>
      <w:tr w:rsidR="001B5DEC" w:rsidRPr="00B90E27" w:rsidTr="00C53E3E">
        <w:tc>
          <w:tcPr>
            <w:tcW w:w="2790" w:type="dxa"/>
            <w:tcBorders>
              <w:top w:val="single" w:sz="6" w:space="0" w:color="auto"/>
              <w:left w:val="single" w:sz="12" w:space="0" w:color="auto"/>
              <w:bottom w:val="single" w:sz="6" w:space="0" w:color="auto"/>
              <w:right w:val="single" w:sz="12" w:space="0" w:color="auto"/>
            </w:tcBorders>
            <w:shd w:val="pct25" w:color="auto" w:fill="auto"/>
          </w:tcPr>
          <w:p w:rsidR="001B5DEC" w:rsidRPr="00B90E27" w:rsidRDefault="001B5DEC" w:rsidP="00C53E3E">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1B5DEC" w:rsidRPr="001B5DEC" w:rsidRDefault="001B5DEC" w:rsidP="005F1B77">
            <w:pPr>
              <w:pStyle w:val="InfoBlue"/>
            </w:pPr>
            <w:r w:rsidRPr="001B5DEC">
              <w:t>Traveler’s home</w:t>
            </w:r>
          </w:p>
        </w:tc>
      </w:tr>
      <w:tr w:rsidR="001B5DEC" w:rsidRPr="00B90E27" w:rsidTr="00C53E3E">
        <w:tc>
          <w:tcPr>
            <w:tcW w:w="2790" w:type="dxa"/>
            <w:tcBorders>
              <w:top w:val="single" w:sz="6" w:space="0" w:color="auto"/>
              <w:left w:val="single" w:sz="12" w:space="0" w:color="auto"/>
              <w:bottom w:val="single" w:sz="6" w:space="0" w:color="auto"/>
              <w:right w:val="single" w:sz="12" w:space="0" w:color="auto"/>
            </w:tcBorders>
            <w:shd w:val="pct25" w:color="auto" w:fill="auto"/>
          </w:tcPr>
          <w:p w:rsidR="001B5DEC" w:rsidRPr="00B90E27" w:rsidRDefault="001B5DEC" w:rsidP="00C53E3E">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1B5DEC" w:rsidRPr="001B5DEC" w:rsidRDefault="001B5DEC" w:rsidP="005F1B77">
            <w:pPr>
              <w:pStyle w:val="InfoBlue"/>
            </w:pPr>
            <w:r w:rsidRPr="001B5DEC">
              <w:t>Has a friendly user interface and great offers</w:t>
            </w:r>
          </w:p>
        </w:tc>
      </w:tr>
      <w:tr w:rsidR="001B5DEC" w:rsidRPr="00B90E27" w:rsidTr="00C53E3E">
        <w:tc>
          <w:tcPr>
            <w:tcW w:w="2790" w:type="dxa"/>
            <w:tcBorders>
              <w:top w:val="single" w:sz="6" w:space="0" w:color="auto"/>
              <w:left w:val="single" w:sz="12" w:space="0" w:color="auto"/>
              <w:bottom w:val="single" w:sz="6" w:space="0" w:color="auto"/>
              <w:right w:val="single" w:sz="12" w:space="0" w:color="auto"/>
            </w:tcBorders>
            <w:shd w:val="pct25" w:color="auto" w:fill="auto"/>
          </w:tcPr>
          <w:p w:rsidR="001B5DEC" w:rsidRPr="00B90E27" w:rsidRDefault="001B5DEC" w:rsidP="00C53E3E">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1B5DEC" w:rsidRPr="001B5DEC" w:rsidRDefault="001B5DEC" w:rsidP="005F1B77">
            <w:pPr>
              <w:pStyle w:val="InfoBlue"/>
            </w:pPr>
            <w:r w:rsidRPr="001B5DEC">
              <w:t xml:space="preserve">Booking.ro </w:t>
            </w:r>
          </w:p>
        </w:tc>
      </w:tr>
      <w:tr w:rsidR="001B5DEC" w:rsidRPr="00B90E27" w:rsidTr="00C53E3E">
        <w:tc>
          <w:tcPr>
            <w:tcW w:w="2790" w:type="dxa"/>
            <w:tcBorders>
              <w:top w:val="single" w:sz="6" w:space="0" w:color="auto"/>
              <w:left w:val="single" w:sz="12" w:space="0" w:color="auto"/>
              <w:bottom w:val="single" w:sz="12" w:space="0" w:color="auto"/>
              <w:right w:val="single" w:sz="12" w:space="0" w:color="auto"/>
            </w:tcBorders>
            <w:shd w:val="pct25" w:color="auto" w:fill="auto"/>
          </w:tcPr>
          <w:p w:rsidR="001B5DEC" w:rsidRPr="00B90E27" w:rsidRDefault="001B5DEC" w:rsidP="00C53E3E">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1B5DEC" w:rsidRPr="001B5DEC" w:rsidRDefault="001B5DEC" w:rsidP="005F1B77">
            <w:pPr>
              <w:pStyle w:val="InfoBlue"/>
            </w:pPr>
            <w:r w:rsidRPr="001B5DEC">
              <w:t>Is easier to use and constantly updated</w:t>
            </w:r>
          </w:p>
        </w:tc>
      </w:tr>
    </w:tbl>
    <w:p w:rsidR="0085257A" w:rsidRPr="00B90E27" w:rsidRDefault="0085257A">
      <w:pPr>
        <w:pStyle w:val="Heading1"/>
        <w:rPr>
          <w:rFonts w:ascii="Times New Roman" w:hAnsi="Times New Roman"/>
        </w:rPr>
      </w:pPr>
      <w:r w:rsidRPr="00B90E27">
        <w:rPr>
          <w:rFonts w:ascii="Times New Roman" w:hAnsi="Times New Roman"/>
        </w:rPr>
        <w:lastRenderedPageBreak/>
        <w:t>Stakeholder and User Descriptions</w:t>
      </w:r>
      <w:bookmarkEnd w:id="1"/>
      <w:bookmarkEnd w:id="2"/>
      <w:bookmarkEnd w:id="3"/>
    </w:p>
    <w:p w:rsidR="0085257A" w:rsidRPr="00B90E27" w:rsidRDefault="00E75827" w:rsidP="005F1B77">
      <w:pPr>
        <w:pStyle w:val="InfoBlue"/>
      </w:pPr>
      <w:r>
        <w:t>As the product must be promoted among users, the stakeholders (Investors and Curious people) have an essential role: assuring awareness of the product. Even though a product is good, if it is not promoted correctly, chances for it to succeed are low. The stakeholders can become users (for example after the investor makes its investment it would probably put an offer ).</w:t>
      </w:r>
    </w:p>
    <w:p w:rsidR="0085257A" w:rsidRPr="00B90E27" w:rsidRDefault="0085257A">
      <w:pPr>
        <w:pStyle w:val="Heading2"/>
        <w:rPr>
          <w:rFonts w:ascii="Times New Roman" w:hAnsi="Times New Roman"/>
        </w:rPr>
      </w:pPr>
      <w:bookmarkStart w:id="28" w:name="_Toc452813583"/>
      <w:bookmarkStart w:id="29" w:name="_Toc316556910"/>
      <w:r w:rsidRPr="00B90E27">
        <w:rPr>
          <w:rFonts w:ascii="Times New Roman" w:hAnsi="Times New Roman"/>
        </w:rPr>
        <w:t>Stakeholder Summary</w:t>
      </w:r>
      <w:bookmarkEnd w:id="28"/>
      <w:bookmarkEnd w:id="29"/>
    </w:p>
    <w:p w:rsidR="0085257A" w:rsidRPr="00B90E27" w:rsidRDefault="0085257A" w:rsidP="005F1B7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Default="005F1B77" w:rsidP="005F1B77">
            <w:pPr>
              <w:pStyle w:val="InfoBlue"/>
            </w:pPr>
            <w:r w:rsidRPr="005F1B77">
              <w:t>Investors</w:t>
            </w:r>
          </w:p>
          <w:p w:rsidR="005F1B77" w:rsidRDefault="005F1B77" w:rsidP="005F1B77">
            <w:pPr>
              <w:pStyle w:val="BodyText"/>
            </w:pPr>
          </w:p>
          <w:p w:rsidR="005F1B77" w:rsidRDefault="005F1B77" w:rsidP="005F1B77">
            <w:pPr>
              <w:pStyle w:val="BodyText"/>
            </w:pPr>
          </w:p>
          <w:p w:rsidR="005F1B77" w:rsidRDefault="005F1B77" w:rsidP="005F1B77">
            <w:pPr>
              <w:pStyle w:val="BodyText"/>
            </w:pPr>
          </w:p>
          <w:p w:rsidR="005F1B77" w:rsidRPr="005F1B77" w:rsidRDefault="005F1B77" w:rsidP="005F1B77">
            <w:pPr>
              <w:pStyle w:val="BodyText"/>
              <w:tabs>
                <w:tab w:val="left" w:pos="1672"/>
              </w:tabs>
              <w:ind w:hanging="720"/>
            </w:pPr>
            <w:r>
              <w:t>Curious</w:t>
            </w:r>
            <w:r w:rsidR="00E75827">
              <w:t xml:space="preserve"> people</w:t>
            </w:r>
          </w:p>
        </w:tc>
        <w:tc>
          <w:tcPr>
            <w:tcW w:w="2610" w:type="dxa"/>
          </w:tcPr>
          <w:p w:rsidR="0085257A" w:rsidRDefault="005F1B77" w:rsidP="005F1B77">
            <w:pPr>
              <w:pStyle w:val="InfoBlue"/>
            </w:pPr>
            <w:r>
              <w:t>People who want to enter the business and “search the market” to see what is demanded in order to make an appropriate investment</w:t>
            </w:r>
          </w:p>
          <w:p w:rsidR="005F1B77" w:rsidRDefault="005F1B77" w:rsidP="005F1B77">
            <w:pPr>
              <w:pStyle w:val="BodyText"/>
            </w:pPr>
          </w:p>
          <w:p w:rsidR="005F1B77" w:rsidRPr="005F1B77" w:rsidRDefault="005F1B77" w:rsidP="005F1B77">
            <w:pPr>
              <w:pStyle w:val="BodyText"/>
              <w:ind w:left="-18" w:firstLine="18"/>
            </w:pPr>
            <w:r>
              <w:t>People who are looking for inspiration to travel</w:t>
            </w:r>
          </w:p>
        </w:tc>
        <w:tc>
          <w:tcPr>
            <w:tcW w:w="3960" w:type="dxa"/>
          </w:tcPr>
          <w:p w:rsidR="0085257A" w:rsidRPr="00EA2235" w:rsidRDefault="005F1B77" w:rsidP="005F1B77">
            <w:pPr>
              <w:pStyle w:val="InfoBlue"/>
            </w:pPr>
            <w:r>
              <w:t xml:space="preserve">Awareness of the product </w:t>
            </w:r>
          </w:p>
        </w:tc>
      </w:tr>
    </w:tbl>
    <w:p w:rsidR="001B5DEC" w:rsidRPr="00B90E27" w:rsidRDefault="001B5DEC" w:rsidP="001B5DEC">
      <w:pPr>
        <w:pStyle w:val="Heading2"/>
        <w:rPr>
          <w:rFonts w:ascii="Times New Roman" w:hAnsi="Times New Roman"/>
        </w:rPr>
      </w:pPr>
      <w:bookmarkStart w:id="30" w:name="_Toc452813584"/>
      <w:bookmarkStart w:id="31" w:name="_Toc316556911"/>
      <w:bookmarkEnd w:id="4"/>
      <w:r w:rsidRPr="00B90E27">
        <w:rPr>
          <w:rFonts w:ascii="Times New Roman" w:hAnsi="Times New Roman"/>
        </w:rPr>
        <w:t>User Summary</w:t>
      </w:r>
      <w:bookmarkEnd w:id="30"/>
      <w:bookmarkEnd w:id="31"/>
    </w:p>
    <w:p w:rsidR="001B5DEC" w:rsidRPr="00B90E27" w:rsidRDefault="001B5DEC" w:rsidP="005F1B7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440"/>
        <w:gridCol w:w="1890"/>
        <w:gridCol w:w="2790"/>
        <w:gridCol w:w="2628"/>
      </w:tblGrid>
      <w:tr w:rsidR="001B5DEC" w:rsidRPr="00B90E27" w:rsidTr="00C53E3E">
        <w:trPr>
          <w:trHeight w:val="418"/>
        </w:trPr>
        <w:tc>
          <w:tcPr>
            <w:tcW w:w="1440" w:type="dxa"/>
            <w:shd w:val="solid" w:color="000000" w:fill="FFFFFF"/>
          </w:tcPr>
          <w:p w:rsidR="001B5DEC" w:rsidRPr="00B90E27" w:rsidRDefault="001B5DEC" w:rsidP="00C53E3E">
            <w:pPr>
              <w:pStyle w:val="BodyText"/>
              <w:ind w:left="0"/>
              <w:rPr>
                <w:b/>
              </w:rPr>
            </w:pPr>
            <w:r w:rsidRPr="00B90E27">
              <w:rPr>
                <w:b/>
              </w:rPr>
              <w:t>Name</w:t>
            </w:r>
          </w:p>
        </w:tc>
        <w:tc>
          <w:tcPr>
            <w:tcW w:w="1890" w:type="dxa"/>
            <w:shd w:val="solid" w:color="000000" w:fill="FFFFFF"/>
          </w:tcPr>
          <w:p w:rsidR="001B5DEC" w:rsidRPr="00B90E27" w:rsidRDefault="001B5DEC" w:rsidP="00C53E3E">
            <w:pPr>
              <w:pStyle w:val="BodyText"/>
              <w:ind w:left="0"/>
              <w:rPr>
                <w:b/>
              </w:rPr>
            </w:pPr>
            <w:r w:rsidRPr="00B90E27">
              <w:rPr>
                <w:b/>
              </w:rPr>
              <w:t>Description</w:t>
            </w:r>
          </w:p>
        </w:tc>
        <w:tc>
          <w:tcPr>
            <w:tcW w:w="2790" w:type="dxa"/>
            <w:shd w:val="solid" w:color="000000" w:fill="FFFFFF"/>
          </w:tcPr>
          <w:p w:rsidR="001B5DEC" w:rsidRPr="00B90E27" w:rsidRDefault="001B5DEC" w:rsidP="00C53E3E">
            <w:pPr>
              <w:pStyle w:val="BodyText"/>
              <w:ind w:left="0"/>
              <w:rPr>
                <w:b/>
              </w:rPr>
            </w:pPr>
            <w:r w:rsidRPr="00B90E27">
              <w:rPr>
                <w:b/>
              </w:rPr>
              <w:t>Responsibilities</w:t>
            </w:r>
          </w:p>
        </w:tc>
        <w:tc>
          <w:tcPr>
            <w:tcW w:w="2628" w:type="dxa"/>
            <w:shd w:val="solid" w:color="000000" w:fill="FFFFFF"/>
          </w:tcPr>
          <w:p w:rsidR="001B5DEC" w:rsidRPr="00B90E27" w:rsidRDefault="001B5DEC" w:rsidP="00C53E3E">
            <w:pPr>
              <w:pStyle w:val="BodyText"/>
              <w:ind w:left="0"/>
              <w:rPr>
                <w:b/>
              </w:rPr>
            </w:pPr>
            <w:r w:rsidRPr="00B90E27">
              <w:rPr>
                <w:b/>
              </w:rPr>
              <w:t>Stakeholder</w:t>
            </w:r>
          </w:p>
        </w:tc>
      </w:tr>
      <w:tr w:rsidR="001B5DEC" w:rsidRPr="00B90E27" w:rsidTr="00C53E3E">
        <w:trPr>
          <w:trHeight w:val="2280"/>
        </w:trPr>
        <w:tc>
          <w:tcPr>
            <w:tcW w:w="1440" w:type="dxa"/>
          </w:tcPr>
          <w:p w:rsidR="001B5DEC" w:rsidRPr="001B5DEC" w:rsidRDefault="001B5DEC" w:rsidP="005F1B77">
            <w:pPr>
              <w:pStyle w:val="InfoBlue"/>
            </w:pPr>
            <w:r w:rsidRPr="001B5DEC">
              <w:t>Administrator</w:t>
            </w:r>
          </w:p>
          <w:p w:rsidR="001B5DEC" w:rsidRPr="001B5DEC" w:rsidRDefault="001B5DEC" w:rsidP="005F1B77">
            <w:pPr>
              <w:pStyle w:val="InfoBlue"/>
            </w:pPr>
          </w:p>
          <w:p w:rsidR="001B5DEC" w:rsidRPr="001B5DEC" w:rsidRDefault="001B5DEC" w:rsidP="005F1B77">
            <w:pPr>
              <w:pStyle w:val="InfoBlue"/>
            </w:pPr>
          </w:p>
          <w:p w:rsidR="001B5DEC" w:rsidRPr="001B5DEC" w:rsidRDefault="001B5DEC" w:rsidP="005F1B77">
            <w:pPr>
              <w:pStyle w:val="InfoBlue"/>
            </w:pPr>
            <w:r w:rsidRPr="001B5DEC">
              <w:t>House owner</w:t>
            </w:r>
          </w:p>
          <w:p w:rsidR="001B5DEC" w:rsidRPr="001B5DEC" w:rsidRDefault="001B5DEC" w:rsidP="005F1B77">
            <w:pPr>
              <w:pStyle w:val="InfoBlue"/>
            </w:pPr>
          </w:p>
          <w:p w:rsidR="001B5DEC" w:rsidRPr="001B5DEC" w:rsidRDefault="001B5DEC" w:rsidP="005F1B77">
            <w:pPr>
              <w:pStyle w:val="InfoBlue"/>
            </w:pPr>
            <w:r w:rsidRPr="001B5DEC">
              <w:t>Traveler</w:t>
            </w:r>
          </w:p>
        </w:tc>
        <w:tc>
          <w:tcPr>
            <w:tcW w:w="1890" w:type="dxa"/>
          </w:tcPr>
          <w:p w:rsidR="001B5DEC" w:rsidRPr="001B5DEC" w:rsidRDefault="001B5DEC" w:rsidP="005F1B77">
            <w:pPr>
              <w:pStyle w:val="InfoBlue"/>
            </w:pPr>
            <w:r w:rsidRPr="001B5DEC">
              <w:t>It makes sure the offers and the accounts are “real”</w:t>
            </w:r>
          </w:p>
          <w:p w:rsidR="001B5DEC" w:rsidRPr="001B5DEC" w:rsidRDefault="001B5DEC" w:rsidP="005F1B77">
            <w:pPr>
              <w:pStyle w:val="InfoBlue"/>
            </w:pPr>
          </w:p>
          <w:p w:rsidR="001B5DEC" w:rsidRPr="001B5DEC" w:rsidRDefault="001B5DEC" w:rsidP="005F1B77">
            <w:pPr>
              <w:pStyle w:val="InfoBlue"/>
            </w:pPr>
            <w:r w:rsidRPr="001B5DEC">
              <w:t>It is the user that makes the offer</w:t>
            </w:r>
          </w:p>
          <w:p w:rsidR="001B5DEC" w:rsidRPr="001B5DEC" w:rsidRDefault="001B5DEC" w:rsidP="005F1B77">
            <w:pPr>
              <w:pStyle w:val="InfoBlue"/>
            </w:pPr>
            <w:r w:rsidRPr="001B5DEC">
              <w:t>It is the user that benefits from the offer</w:t>
            </w:r>
          </w:p>
        </w:tc>
        <w:tc>
          <w:tcPr>
            <w:tcW w:w="2790" w:type="dxa"/>
          </w:tcPr>
          <w:p w:rsidR="001B5DEC" w:rsidRPr="001B5DEC" w:rsidRDefault="001B5DEC" w:rsidP="005F1B77">
            <w:pPr>
              <w:pStyle w:val="InfoBlue"/>
            </w:pPr>
            <w:r w:rsidRPr="001B5DEC">
              <w:t>Delete an account if the user misbehaves</w:t>
            </w:r>
          </w:p>
          <w:p w:rsidR="001B5DEC" w:rsidRPr="001B5DEC" w:rsidRDefault="001B5DEC" w:rsidP="005F1B77">
            <w:pPr>
              <w:pStyle w:val="InfoBlue"/>
            </w:pPr>
            <w:r w:rsidRPr="001B5DEC">
              <w:t>Approve new accounts</w:t>
            </w:r>
          </w:p>
          <w:p w:rsidR="001B5DEC" w:rsidRPr="001B5DEC" w:rsidRDefault="001B5DEC" w:rsidP="005F1B77">
            <w:pPr>
              <w:pStyle w:val="InfoBlue"/>
            </w:pPr>
            <w:r w:rsidRPr="001B5DEC">
              <w:t>Delete invalid offers</w:t>
            </w:r>
          </w:p>
          <w:p w:rsidR="001B5DEC" w:rsidRPr="001B5DEC" w:rsidRDefault="001B5DEC" w:rsidP="005F1B77">
            <w:pPr>
              <w:pStyle w:val="InfoBlue"/>
            </w:pPr>
            <w:r w:rsidRPr="001B5DEC">
              <w:t>Put an offer</w:t>
            </w:r>
          </w:p>
          <w:p w:rsidR="001B5DEC" w:rsidRPr="001B5DEC" w:rsidRDefault="001B5DEC" w:rsidP="005F1B77">
            <w:pPr>
              <w:pStyle w:val="InfoBlue"/>
            </w:pPr>
          </w:p>
          <w:p w:rsidR="001B5DEC" w:rsidRPr="001B5DEC" w:rsidRDefault="001B5DEC" w:rsidP="005F1B77">
            <w:pPr>
              <w:pStyle w:val="InfoBlue"/>
            </w:pPr>
            <w:r w:rsidRPr="001B5DEC">
              <w:t>Search for a suitable offer</w:t>
            </w:r>
          </w:p>
        </w:tc>
        <w:tc>
          <w:tcPr>
            <w:tcW w:w="2628" w:type="dxa"/>
          </w:tcPr>
          <w:p w:rsidR="001B5DEC" w:rsidRPr="001B5DEC" w:rsidRDefault="001B5DEC" w:rsidP="005F1B77">
            <w:pPr>
              <w:pStyle w:val="InfoBlue"/>
            </w:pPr>
          </w:p>
          <w:p w:rsidR="001B5DEC" w:rsidRPr="001B5DEC" w:rsidRDefault="001B5DEC" w:rsidP="00C53E3E"/>
          <w:p w:rsidR="001B5DEC" w:rsidRPr="001B5DEC" w:rsidRDefault="001B5DEC" w:rsidP="00C53E3E"/>
          <w:p w:rsidR="001B5DEC" w:rsidRPr="001B5DEC" w:rsidRDefault="001B5DEC" w:rsidP="00C53E3E"/>
          <w:p w:rsidR="001B5DEC" w:rsidRPr="001B5DEC" w:rsidRDefault="001B5DEC" w:rsidP="00C53E3E"/>
          <w:p w:rsidR="001B5DEC" w:rsidRPr="001B5DEC" w:rsidRDefault="001B5DEC" w:rsidP="00C53E3E"/>
          <w:p w:rsidR="001B5DEC" w:rsidRPr="001B5DEC" w:rsidRDefault="001B5DEC" w:rsidP="00C53E3E"/>
          <w:p w:rsidR="001B5DEC" w:rsidRPr="001B5DEC" w:rsidRDefault="001B5DEC" w:rsidP="00C53E3E"/>
          <w:p w:rsidR="001B5DEC" w:rsidRPr="001B5DEC" w:rsidRDefault="001B5DEC" w:rsidP="005F1B77">
            <w:pPr>
              <w:pStyle w:val="InfoBlue"/>
            </w:pPr>
            <w:r w:rsidRPr="001B5DEC">
              <w:t>Administrator</w:t>
            </w:r>
          </w:p>
          <w:p w:rsidR="001B5DEC" w:rsidRPr="001B5DEC" w:rsidRDefault="001B5DEC" w:rsidP="00C53E3E"/>
        </w:tc>
      </w:tr>
    </w:tbl>
    <w:p w:rsidR="001B5DEC" w:rsidRPr="00B90E27" w:rsidRDefault="001B5DEC" w:rsidP="001B5DEC">
      <w:pPr>
        <w:pStyle w:val="BodyText"/>
      </w:pPr>
    </w:p>
    <w:p w:rsidR="001B5DEC" w:rsidRPr="00B90E27" w:rsidRDefault="001B5DEC" w:rsidP="001B5DEC">
      <w:pPr>
        <w:pStyle w:val="Heading2"/>
        <w:rPr>
          <w:rFonts w:ascii="Times New Roman" w:hAnsi="Times New Roman"/>
        </w:rPr>
      </w:pPr>
      <w:bookmarkStart w:id="32" w:name="_Toc425054386"/>
      <w:bookmarkStart w:id="33" w:name="_Toc342757864"/>
      <w:bookmarkStart w:id="34" w:name="_Toc346297773"/>
      <w:bookmarkStart w:id="35" w:name="_Toc422186479"/>
      <w:bookmarkStart w:id="36" w:name="_Toc436203384"/>
      <w:bookmarkStart w:id="37" w:name="_Toc452813585"/>
      <w:bookmarkStart w:id="38" w:name="_Toc316556912"/>
      <w:r w:rsidRPr="00B90E27">
        <w:rPr>
          <w:rFonts w:ascii="Times New Roman" w:hAnsi="Times New Roman"/>
        </w:rPr>
        <w:t>User Environment</w:t>
      </w:r>
      <w:bookmarkEnd w:id="32"/>
      <w:bookmarkEnd w:id="33"/>
      <w:bookmarkEnd w:id="34"/>
      <w:bookmarkEnd w:id="35"/>
      <w:bookmarkEnd w:id="36"/>
      <w:bookmarkEnd w:id="37"/>
      <w:bookmarkEnd w:id="38"/>
    </w:p>
    <w:p w:rsidR="001B5DEC" w:rsidRPr="001E6AC9" w:rsidRDefault="001B5DEC" w:rsidP="001B5DEC">
      <w:pPr>
        <w:pStyle w:val="BodyText"/>
      </w:pPr>
      <w:r>
        <w:t>The number of people involved in completing a task is 3: house owner, administrator and traveler. This number is fixed and will not change. A task cycle shouldn’t take long as is only a matter of registration between admin and house owner. A similar platform is Airbnb, where people post photos of their fabulous houses with a price for renting.</w:t>
      </w:r>
    </w:p>
    <w:p w:rsidR="0085257A" w:rsidRPr="00B90E27" w:rsidRDefault="0085257A" w:rsidP="001B5DEC">
      <w:pPr>
        <w:pStyle w:val="Heading2"/>
        <w:numPr>
          <w:ilvl w:val="0"/>
          <w:numId w:val="0"/>
        </w:numPr>
        <w:ind w:left="720"/>
      </w:pP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441D" w:rsidRDefault="00B7441D">
      <w:pPr>
        <w:spacing w:line="240" w:lineRule="auto"/>
      </w:pPr>
      <w:r>
        <w:separator/>
      </w:r>
    </w:p>
  </w:endnote>
  <w:endnote w:type="continuationSeparator" w:id="1">
    <w:p w:rsidR="00B7441D" w:rsidRDefault="00B744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1B5DEC">
          <w:pPr>
            <w:jc w:val="center"/>
          </w:pPr>
          <w:r>
            <w:sym w:font="Symbol" w:char="F0D3"/>
          </w:r>
          <w:r w:rsidR="001B5DEC">
            <w:t>Dragomir Simina Raluca</w:t>
          </w:r>
          <w:r w:rsidR="00F2436F">
            <w:rPr>
              <w:noProof/>
            </w:rPr>
            <w:fldChar w:fldCharType="begin"/>
          </w:r>
          <w:r w:rsidR="00EA2235">
            <w:rPr>
              <w:noProof/>
            </w:rPr>
            <w:instrText xml:space="preserve"> DATE \@ "yyyy" </w:instrText>
          </w:r>
          <w:r w:rsidR="00F2436F">
            <w:rPr>
              <w:noProof/>
            </w:rPr>
            <w:fldChar w:fldCharType="separate"/>
          </w:r>
          <w:r w:rsidR="001B5DEC">
            <w:rPr>
              <w:noProof/>
            </w:rPr>
            <w:t>2019</w:t>
          </w:r>
          <w:r w:rsidR="00F2436F">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F2436F">
            <w:rPr>
              <w:rStyle w:val="PageNumber"/>
            </w:rPr>
            <w:fldChar w:fldCharType="begin"/>
          </w:r>
          <w:r>
            <w:rPr>
              <w:rStyle w:val="PageNumber"/>
            </w:rPr>
            <w:instrText xml:space="preserve"> PAGE </w:instrText>
          </w:r>
          <w:r w:rsidR="00F2436F">
            <w:rPr>
              <w:rStyle w:val="PageNumber"/>
            </w:rPr>
            <w:fldChar w:fldCharType="separate"/>
          </w:r>
          <w:r w:rsidR="00E75827">
            <w:rPr>
              <w:rStyle w:val="PageNumber"/>
              <w:noProof/>
            </w:rPr>
            <w:t>3</w:t>
          </w:r>
          <w:r w:rsidR="00F2436F">
            <w:rPr>
              <w:rStyle w:val="PageNumber"/>
            </w:rPr>
            <w:fldChar w:fldCharType="end"/>
          </w:r>
        </w:p>
      </w:tc>
    </w:tr>
  </w:tbl>
  <w:p w:rsidR="00AD439A" w:rsidRDefault="00AD4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441D" w:rsidRDefault="00B7441D">
      <w:pPr>
        <w:spacing w:line="240" w:lineRule="auto"/>
      </w:pPr>
      <w:r>
        <w:separator/>
      </w:r>
    </w:p>
  </w:footnote>
  <w:footnote w:type="continuationSeparator" w:id="1">
    <w:p w:rsidR="00B7441D" w:rsidRDefault="00B744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39A" w:rsidRDefault="00AD439A">
    <w:pPr>
      <w:rPr>
        <w:sz w:val="24"/>
      </w:rPr>
    </w:pPr>
  </w:p>
  <w:p w:rsidR="00AD439A" w:rsidRDefault="00AD439A">
    <w:pPr>
      <w:pBdr>
        <w:top w:val="single" w:sz="6" w:space="1" w:color="auto"/>
      </w:pBdr>
      <w:rPr>
        <w:sz w:val="24"/>
      </w:rPr>
    </w:pPr>
  </w:p>
  <w:p w:rsidR="00AD439A" w:rsidRDefault="001B5DEC">
    <w:pPr>
      <w:pBdr>
        <w:bottom w:val="single" w:sz="6" w:space="1" w:color="auto"/>
      </w:pBdr>
      <w:jc w:val="right"/>
    </w:pPr>
    <w:r>
      <w:rPr>
        <w:rFonts w:ascii="Arial" w:hAnsi="Arial"/>
        <w:b/>
        <w:sz w:val="36"/>
      </w:rPr>
      <w:t>Dragomir Simina Raluca</w:t>
    </w:r>
  </w:p>
  <w:p w:rsidR="00AD439A" w:rsidRDefault="001B5DEC" w:rsidP="00AD439A">
    <w:pPr>
      <w:pBdr>
        <w:bottom w:val="single" w:sz="6" w:space="1" w:color="auto"/>
      </w:pBdr>
      <w:jc w:val="right"/>
      <w:rPr>
        <w:rFonts w:ascii="Arial" w:hAnsi="Arial"/>
        <w:b/>
        <w:sz w:val="36"/>
      </w:rPr>
    </w:pPr>
    <w:r>
      <w:rPr>
        <w:rFonts w:ascii="Arial" w:hAnsi="Arial"/>
        <w:b/>
        <w:sz w:val="36"/>
      </w:rPr>
      <w:t>30431</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464"/>
    </w:tblGrid>
    <w:tr w:rsidR="00473587" w:rsidTr="00473587">
      <w:tc>
        <w:tcPr>
          <w:tcW w:w="9464" w:type="dxa"/>
        </w:tcPr>
        <w:p w:rsidR="00473587" w:rsidRDefault="001B5DEC">
          <w:r>
            <w:t>Traveler’s home</w:t>
          </w:r>
        </w:p>
      </w:tc>
    </w:tr>
    <w:tr w:rsidR="00473587" w:rsidTr="00473587">
      <w:tc>
        <w:tcPr>
          <w:tcW w:w="9464" w:type="dxa"/>
        </w:tcPr>
        <w:p w:rsidR="00473587" w:rsidRDefault="00F2436F">
          <w:fldSimple w:instr=" TITLE  \* MERGEFORMAT ">
            <w:r w:rsidR="00473587">
              <w:t>Vision</w:t>
            </w:r>
          </w:fldSimple>
        </w:p>
      </w:tc>
    </w:tr>
  </w:tbl>
  <w:p w:rsidR="00AD439A" w:rsidRDefault="00AD43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C7458"/>
    <w:rsid w:val="001B5DEC"/>
    <w:rsid w:val="001C7458"/>
    <w:rsid w:val="001D42BB"/>
    <w:rsid w:val="00472CC8"/>
    <w:rsid w:val="00473587"/>
    <w:rsid w:val="005A3207"/>
    <w:rsid w:val="005F1B77"/>
    <w:rsid w:val="00600853"/>
    <w:rsid w:val="006C5FBF"/>
    <w:rsid w:val="0073239A"/>
    <w:rsid w:val="0085257A"/>
    <w:rsid w:val="00904FE1"/>
    <w:rsid w:val="00925F3F"/>
    <w:rsid w:val="009B5BF2"/>
    <w:rsid w:val="00A61AF1"/>
    <w:rsid w:val="00A61FD4"/>
    <w:rsid w:val="00AB15B2"/>
    <w:rsid w:val="00AD439A"/>
    <w:rsid w:val="00B56935"/>
    <w:rsid w:val="00B7441D"/>
    <w:rsid w:val="00B90E27"/>
    <w:rsid w:val="00B944EA"/>
    <w:rsid w:val="00BE1B76"/>
    <w:rsid w:val="00C24CF0"/>
    <w:rsid w:val="00C35D85"/>
    <w:rsid w:val="00DF1DF0"/>
    <w:rsid w:val="00E41E57"/>
    <w:rsid w:val="00E55EE3"/>
    <w:rsid w:val="00E75827"/>
    <w:rsid w:val="00EA2235"/>
    <w:rsid w:val="00F2436F"/>
    <w:rsid w:val="00F36150"/>
    <w:rsid w:val="00F669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5F1B77"/>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2A8BAB3C-C5A6-4AE1-B0FE-82E0C02AD2F9}">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RUP_Vision.dot</Template>
  <TotalTime>19</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Vision</vt:lpstr>
    </vt:vector>
  </TitlesOfParts>
  <Manager>[Dokumentverantwortlicher]</Manager>
  <Company>&lt;Company Name&gt;</Company>
  <LinksUpToDate>false</LinksUpToDate>
  <CharactersWithSpaces>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Acer</cp:lastModifiedBy>
  <cp:revision>7</cp:revision>
  <cp:lastPrinted>2001-03-15T12:26:00Z</cp:lastPrinted>
  <dcterms:created xsi:type="dcterms:W3CDTF">2019-03-03T14:10:00Z</dcterms:created>
  <dcterms:modified xsi:type="dcterms:W3CDTF">2019-03-17T10:08:00Z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2019-03-03T14:10:38Z</vt:filetime>
  </property>
</Properties>
</file>