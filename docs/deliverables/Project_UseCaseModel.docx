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393" w:rsidRPr="00D047E9" w:rsidRDefault="00D7505B">
      <w:pPr>
        <w:pStyle w:val="Title"/>
        <w:jc w:val="right"/>
        <w:rPr>
          <w:rFonts w:ascii="Times New Roman" w:hAnsi="Times New Roman"/>
        </w:rPr>
      </w:pPr>
      <w:r>
        <w:t>Traveler’s home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bookmarkStart w:id="0" w:name="_GoBack"/>
    <w:bookmarkEnd w:id="0"/>
    <w:p w:rsidR="00D7505B" w:rsidRPr="00D047E9" w:rsidRDefault="00D7505B" w:rsidP="00D7505B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title  \* Mergeformat </w:instrText>
      </w:r>
      <w:r>
        <w:rPr>
          <w:rFonts w:ascii="Times New Roman" w:hAnsi="Times New Roman"/>
        </w:rPr>
        <w:fldChar w:fldCharType="separate"/>
      </w:r>
      <w:r w:rsidRPr="00D047E9">
        <w:rPr>
          <w:rFonts w:ascii="Times New Roman" w:hAnsi="Times New Roman"/>
        </w:rPr>
        <w:t>Use-Case Model</w:t>
      </w:r>
      <w:r>
        <w:rPr>
          <w:rFonts w:ascii="Times New Roman" w:hAnsi="Times New Roman"/>
        </w:rPr>
        <w:fldChar w:fldCharType="end"/>
      </w:r>
      <w:bookmarkStart w:id="1" w:name="_Toc423410237"/>
      <w:bookmarkStart w:id="2" w:name="_Toc425054503"/>
      <w:bookmarkEnd w:id="1"/>
      <w:bookmarkEnd w:id="2"/>
    </w:p>
    <w:p w:rsidR="00D7505B" w:rsidRPr="00D047E9" w:rsidRDefault="00D7505B" w:rsidP="00D7505B">
      <w:pPr>
        <w:pStyle w:val="InfoBlue"/>
      </w:pPr>
    </w:p>
    <w:p w:rsidR="00D7505B" w:rsidRPr="00D047E9" w:rsidRDefault="00D7505B" w:rsidP="00D7505B">
      <w:pPr>
        <w:pStyle w:val="Heading1"/>
        <w:rPr>
          <w:rFonts w:ascii="Times New Roman" w:hAnsi="Times New Roman"/>
        </w:rPr>
      </w:pPr>
      <w:bookmarkStart w:id="3" w:name="_Toc254773290"/>
      <w:bookmarkStart w:id="4" w:name="_Toc423410239"/>
      <w:bookmarkStart w:id="5" w:name="_Toc425054505"/>
      <w:r w:rsidRPr="00D047E9">
        <w:rPr>
          <w:rFonts w:ascii="Times New Roman" w:hAnsi="Times New Roman"/>
        </w:rPr>
        <w:t>Use-Cases Identification</w:t>
      </w:r>
      <w:bookmarkEnd w:id="3"/>
    </w:p>
    <w:p w:rsidR="00D7505B" w:rsidRDefault="00D7505B" w:rsidP="00D7505B">
      <w:r w:rsidRPr="00AA4D8B">
        <w:rPr>
          <w:b/>
        </w:rPr>
        <w:t>Actors:</w:t>
      </w:r>
      <w:r>
        <w:t xml:space="preserve"> administrator, travelers, house owners</w:t>
      </w:r>
    </w:p>
    <w:p w:rsidR="00D7505B" w:rsidRDefault="00D7505B" w:rsidP="00D7505B"/>
    <w:p w:rsidR="00D7505B" w:rsidRDefault="00D7505B" w:rsidP="00D7505B">
      <w:r w:rsidRPr="00FF2B47">
        <w:rPr>
          <w:b/>
        </w:rPr>
        <w:t>Use case:</w:t>
      </w:r>
      <w:r>
        <w:t xml:space="preserve"> House owner login</w:t>
      </w:r>
    </w:p>
    <w:p w:rsidR="00D7505B" w:rsidRDefault="00D7505B" w:rsidP="00D7505B">
      <w:r w:rsidRPr="00FF2B47">
        <w:rPr>
          <w:b/>
        </w:rPr>
        <w:t>Primary actor:</w:t>
      </w:r>
      <w:r>
        <w:t xml:space="preserve"> House owner</w:t>
      </w:r>
    </w:p>
    <w:p w:rsidR="00D7505B" w:rsidRDefault="00D7505B" w:rsidP="00D7505B">
      <w:r w:rsidRPr="00FF2B47">
        <w:rPr>
          <w:b/>
        </w:rPr>
        <w:t>Main success scenario:</w:t>
      </w:r>
      <w:r>
        <w:t xml:space="preserve"> User enters username and password; the system performs a client side validation; system tries to match username and password with the ones from the database</w:t>
      </w:r>
    </w:p>
    <w:p w:rsidR="00D7505B" w:rsidRDefault="00D7505B" w:rsidP="00D7505B">
      <w:r w:rsidRPr="00FF2B47">
        <w:rPr>
          <w:b/>
        </w:rPr>
        <w:t>Extensions:</w:t>
      </w:r>
      <w:r>
        <w:rPr>
          <w:b/>
        </w:rPr>
        <w:t xml:space="preserve"> </w:t>
      </w:r>
      <w:r>
        <w:t>if the username and password were found in the database the user is logged in, otherwise an error message will be displayed.</w:t>
      </w:r>
    </w:p>
    <w:p w:rsidR="00D7505B" w:rsidRDefault="00D7505B" w:rsidP="00D7505B"/>
    <w:p w:rsidR="00D7505B" w:rsidRPr="00AA4D8B" w:rsidRDefault="00D7505B" w:rsidP="00D7505B">
      <w:r w:rsidRPr="00FF2B47">
        <w:rPr>
          <w:b/>
        </w:rPr>
        <w:t xml:space="preserve">Use </w:t>
      </w:r>
      <w:r>
        <w:rPr>
          <w:b/>
        </w:rPr>
        <w:t xml:space="preserve">case: </w:t>
      </w:r>
      <w:r>
        <w:t xml:space="preserve">Delete an account </w:t>
      </w:r>
    </w:p>
    <w:p w:rsidR="00D7505B" w:rsidRDefault="00D7505B" w:rsidP="00D7505B">
      <w:r w:rsidRPr="00FF2B47">
        <w:rPr>
          <w:b/>
        </w:rPr>
        <w:t>Primary actor:</w:t>
      </w:r>
      <w:r>
        <w:rPr>
          <w:b/>
        </w:rPr>
        <w:t xml:space="preserve"> </w:t>
      </w:r>
      <w:r>
        <w:t>Administrator</w:t>
      </w:r>
    </w:p>
    <w:p w:rsidR="00D7505B" w:rsidRPr="00B940BC" w:rsidRDefault="00D7505B" w:rsidP="00D7505B">
      <w:r w:rsidRPr="00FF2B47">
        <w:rPr>
          <w:b/>
        </w:rPr>
        <w:t>Main success scenario:</w:t>
      </w:r>
      <w:r>
        <w:rPr>
          <w:b/>
        </w:rPr>
        <w:t xml:space="preserve"> </w:t>
      </w:r>
      <w:r>
        <w:t>The administrator can delete an account if the user misbehaved</w:t>
      </w:r>
    </w:p>
    <w:p w:rsidR="00D7505B" w:rsidRPr="00A02F6B" w:rsidRDefault="00D7505B" w:rsidP="00D7505B">
      <w:r w:rsidRPr="00FF2B47">
        <w:rPr>
          <w:b/>
        </w:rPr>
        <w:t>Extensions:</w:t>
      </w:r>
      <w:r>
        <w:rPr>
          <w:b/>
        </w:rPr>
        <w:t xml:space="preserve"> </w:t>
      </w:r>
      <w:r>
        <w:t>Deleting an account</w:t>
      </w:r>
    </w:p>
    <w:p w:rsidR="00D7505B" w:rsidRDefault="00D7505B" w:rsidP="00D7505B"/>
    <w:p w:rsidR="00D7505B" w:rsidRPr="00A02F6B" w:rsidRDefault="00D7505B" w:rsidP="00D7505B">
      <w:r w:rsidRPr="00FF2B47">
        <w:rPr>
          <w:b/>
        </w:rPr>
        <w:t xml:space="preserve">Use case: </w:t>
      </w:r>
      <w:r>
        <w:t>Put an offer</w:t>
      </w:r>
    </w:p>
    <w:p w:rsidR="00D7505B" w:rsidRDefault="00D7505B" w:rsidP="00D7505B">
      <w:r w:rsidRPr="00FF2B47">
        <w:rPr>
          <w:b/>
        </w:rPr>
        <w:t>Primary actor:</w:t>
      </w:r>
      <w:r>
        <w:rPr>
          <w:b/>
        </w:rPr>
        <w:t xml:space="preserve"> </w:t>
      </w:r>
      <w:r>
        <w:t>House owner</w:t>
      </w:r>
    </w:p>
    <w:p w:rsidR="00D7505B" w:rsidRPr="00A02F6B" w:rsidRDefault="00D7505B" w:rsidP="00D7505B">
      <w:r w:rsidRPr="00FF2B47">
        <w:rPr>
          <w:b/>
        </w:rPr>
        <w:t>Main success scenario:</w:t>
      </w:r>
      <w:r>
        <w:rPr>
          <w:b/>
        </w:rPr>
        <w:t xml:space="preserve"> </w:t>
      </w:r>
      <w:r>
        <w:t>House owner introduces some details regarding his home (such as location, price and photos)</w:t>
      </w:r>
    </w:p>
    <w:p w:rsidR="00D7505B" w:rsidRDefault="00D7505B" w:rsidP="00D7505B">
      <w:r w:rsidRPr="00FF2B47">
        <w:rPr>
          <w:b/>
        </w:rPr>
        <w:t>Extensions:</w:t>
      </w:r>
      <w:r>
        <w:rPr>
          <w:b/>
        </w:rPr>
        <w:t xml:space="preserve"> </w:t>
      </w:r>
      <w:r>
        <w:t xml:space="preserve">If the offer was already in the database –delete it </w:t>
      </w:r>
    </w:p>
    <w:p w:rsidR="00D7505B" w:rsidRDefault="00D7505B" w:rsidP="00D7505B">
      <w:r>
        <w:t xml:space="preserve">                     If  in the offer the mandatory fields of description are not completed-the offer will not be displayed</w:t>
      </w:r>
    </w:p>
    <w:p w:rsidR="00D7505B" w:rsidRDefault="00D7505B" w:rsidP="00D7505B">
      <w:pPr>
        <w:rPr>
          <w:b/>
        </w:rPr>
      </w:pPr>
    </w:p>
    <w:p w:rsidR="00D7505B" w:rsidRPr="000A71D3" w:rsidRDefault="00D7505B" w:rsidP="00D7505B">
      <w:r w:rsidRPr="00FF2B47">
        <w:rPr>
          <w:b/>
        </w:rPr>
        <w:t xml:space="preserve">Use case: </w:t>
      </w:r>
      <w:r>
        <w:t>Register</w:t>
      </w:r>
    </w:p>
    <w:p w:rsidR="00D7505B" w:rsidRPr="006F195A" w:rsidRDefault="00D7505B" w:rsidP="00D7505B">
      <w:r w:rsidRPr="00FF2B47">
        <w:rPr>
          <w:b/>
        </w:rPr>
        <w:t>Primary actor:</w:t>
      </w:r>
      <w:r>
        <w:rPr>
          <w:b/>
        </w:rPr>
        <w:t xml:space="preserve"> </w:t>
      </w:r>
      <w:r>
        <w:t>House owner and Traveler</w:t>
      </w:r>
    </w:p>
    <w:p w:rsidR="00D7505B" w:rsidRPr="000A71D3" w:rsidRDefault="00D7505B" w:rsidP="00D7505B">
      <w:r w:rsidRPr="00FF2B47">
        <w:rPr>
          <w:b/>
        </w:rPr>
        <w:t>Main success scenario:</w:t>
      </w:r>
      <w:r>
        <w:rPr>
          <w:b/>
        </w:rPr>
        <w:t xml:space="preserve"> </w:t>
      </w:r>
      <w:r>
        <w:t xml:space="preserve">House owner /Traveler fills the registration form with all the requested data and places the registration request. </w:t>
      </w:r>
    </w:p>
    <w:p w:rsidR="00D7505B" w:rsidRPr="000A71D3" w:rsidRDefault="00D7505B" w:rsidP="00D7505B">
      <w:r w:rsidRPr="00FF2B47">
        <w:rPr>
          <w:b/>
        </w:rPr>
        <w:t>Extensions:</w:t>
      </w:r>
      <w:r>
        <w:rPr>
          <w:b/>
        </w:rPr>
        <w:t xml:space="preserve"> </w:t>
      </w:r>
      <w:r>
        <w:t xml:space="preserve">The registration request it will be appear to the administrator. The administrator can approve it or not.  </w:t>
      </w:r>
    </w:p>
    <w:p w:rsidR="00D7505B" w:rsidRDefault="00D7505B" w:rsidP="00D7505B">
      <w:pPr>
        <w:rPr>
          <w:b/>
        </w:rPr>
      </w:pPr>
    </w:p>
    <w:p w:rsidR="00D7505B" w:rsidRPr="00A02F6B" w:rsidRDefault="00D7505B" w:rsidP="00D7505B">
      <w:r w:rsidRPr="00FF2B47">
        <w:rPr>
          <w:b/>
        </w:rPr>
        <w:t xml:space="preserve">Use case: </w:t>
      </w:r>
      <w:r>
        <w:t>Approve a new user</w:t>
      </w:r>
    </w:p>
    <w:p w:rsidR="00D7505B" w:rsidRDefault="00D7505B" w:rsidP="00D7505B">
      <w:r w:rsidRPr="00FF2B47">
        <w:rPr>
          <w:b/>
        </w:rPr>
        <w:t>Primary actor:</w:t>
      </w:r>
      <w:r>
        <w:t xml:space="preserve"> Administrator</w:t>
      </w:r>
    </w:p>
    <w:p w:rsidR="00D7505B" w:rsidRPr="000A71D3" w:rsidRDefault="00D7505B" w:rsidP="00D7505B">
      <w:r w:rsidRPr="00FF2B47">
        <w:rPr>
          <w:b/>
        </w:rPr>
        <w:t>Main success scenario:</w:t>
      </w:r>
      <w:r>
        <w:rPr>
          <w:b/>
        </w:rPr>
        <w:t xml:space="preserve"> </w:t>
      </w:r>
      <w:r>
        <w:t xml:space="preserve">Administrator verifies the information entered by the user in the registration form </w:t>
      </w:r>
    </w:p>
    <w:p w:rsidR="00D7505B" w:rsidRDefault="00D7505B" w:rsidP="00D7505B">
      <w:r w:rsidRPr="00FF2B47">
        <w:rPr>
          <w:b/>
        </w:rPr>
        <w:t>Extensions:</w:t>
      </w:r>
      <w:r>
        <w:rPr>
          <w:b/>
        </w:rPr>
        <w:t xml:space="preserve"> </w:t>
      </w:r>
      <w:r>
        <w:t>If the administrator considers that the answers are ok will approve the  request, otherwise the request it will be rejected.</w:t>
      </w:r>
    </w:p>
    <w:p w:rsidR="00D7505B" w:rsidRDefault="00D7505B" w:rsidP="00D7505B"/>
    <w:p w:rsidR="00D7505B" w:rsidRPr="00EA6BB3" w:rsidRDefault="00D7505B" w:rsidP="00D7505B">
      <w:r w:rsidRPr="00FF2B47">
        <w:rPr>
          <w:b/>
        </w:rPr>
        <w:t xml:space="preserve">Use case: </w:t>
      </w:r>
      <w:r>
        <w:t>Delete invalid offer</w:t>
      </w:r>
    </w:p>
    <w:p w:rsidR="00D7505B" w:rsidRDefault="00D7505B" w:rsidP="00D7505B">
      <w:r w:rsidRPr="00FF2B47">
        <w:rPr>
          <w:b/>
        </w:rPr>
        <w:t>Primary actor:</w:t>
      </w:r>
      <w:r>
        <w:rPr>
          <w:b/>
        </w:rPr>
        <w:t xml:space="preserve"> </w:t>
      </w:r>
      <w:r>
        <w:t>Administrator</w:t>
      </w:r>
    </w:p>
    <w:p w:rsidR="00D7505B" w:rsidRPr="00E744EC" w:rsidRDefault="00D7505B" w:rsidP="00D7505B">
      <w:r w:rsidRPr="00FF2B47">
        <w:rPr>
          <w:b/>
        </w:rPr>
        <w:t>Main success scenario:</w:t>
      </w:r>
      <w:r>
        <w:rPr>
          <w:b/>
        </w:rPr>
        <w:t xml:space="preserve"> </w:t>
      </w:r>
      <w:r>
        <w:t>The administrator will see the offer  marked as invalid by a user and he will analyze it.</w:t>
      </w:r>
    </w:p>
    <w:p w:rsidR="00D7505B" w:rsidRPr="00141520" w:rsidRDefault="00D7505B" w:rsidP="00D7505B">
      <w:r w:rsidRPr="00FF2B47">
        <w:rPr>
          <w:b/>
        </w:rPr>
        <w:t>Extensions:</w:t>
      </w:r>
      <w:r>
        <w:rPr>
          <w:b/>
        </w:rPr>
        <w:t xml:space="preserve"> </w:t>
      </w:r>
      <w:r w:rsidRPr="00141520">
        <w:t>If the</w:t>
      </w:r>
      <w:r>
        <w:t xml:space="preserve"> provided offer  is invalid it will be deleted</w:t>
      </w:r>
    </w:p>
    <w:p w:rsidR="00D7505B" w:rsidRPr="00D047E9" w:rsidRDefault="00D7505B" w:rsidP="00D7505B">
      <w:pPr>
        <w:spacing w:line="240" w:lineRule="auto"/>
        <w:ind w:left="720"/>
        <w:jc w:val="both"/>
      </w:pPr>
    </w:p>
    <w:p w:rsidR="00D7505B" w:rsidRPr="00D047E9" w:rsidRDefault="00D7505B" w:rsidP="00D7505B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4"/>
      <w:bookmarkEnd w:id="5"/>
      <w:r w:rsidRPr="00D047E9">
        <w:rPr>
          <w:rFonts w:ascii="Times New Roman" w:hAnsi="Times New Roman"/>
        </w:rPr>
        <w:lastRenderedPageBreak/>
        <w:t>UML Use-Case Diagrams</w:t>
      </w:r>
      <w:bookmarkEnd w:id="6"/>
    </w:p>
    <w:p w:rsidR="00D7505B" w:rsidRDefault="00D7505B" w:rsidP="00D7505B">
      <w:pPr>
        <w:pStyle w:val="InfoBlue"/>
      </w:pPr>
      <w:r>
        <w:rPr>
          <w:noProof/>
        </w:rPr>
        <w:drawing>
          <wp:inline distT="0" distB="0" distL="0" distR="0">
            <wp:extent cx="4600575" cy="2583962"/>
            <wp:effectExtent l="19050" t="0" r="9525" b="0"/>
            <wp:docPr id="3" name="Picture 2" descr="C:\Users\Ac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835" cy="2587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52975" cy="2619375"/>
            <wp:effectExtent l="19050" t="0" r="9525" b="0"/>
            <wp:docPr id="1" name="Picture 1" descr="C:\Users\Ac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442" cy="2622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393" w:rsidRPr="00D047E9" w:rsidRDefault="008C4393" w:rsidP="00D7505B">
      <w:pPr>
        <w:pStyle w:val="Title"/>
        <w:jc w:val="left"/>
      </w:pPr>
    </w:p>
    <w:sectPr w:rsidR="008C4393" w:rsidRPr="00D047E9" w:rsidSect="008C4393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5054" w:rsidRDefault="00C05054">
      <w:pPr>
        <w:spacing w:line="240" w:lineRule="auto"/>
      </w:pPr>
      <w:r>
        <w:separator/>
      </w:r>
    </w:p>
  </w:endnote>
  <w:endnote w:type="continuationSeparator" w:id="1">
    <w:p w:rsidR="00C05054" w:rsidRDefault="00C0505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FD7EDC" w:rsidP="00D7505B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D7505B">
            <w:t>Dragomir Simina Raluca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D7505B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FD7EDC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FD7EDC">
            <w:rPr>
              <w:rStyle w:val="PageNumber"/>
            </w:rPr>
            <w:fldChar w:fldCharType="separate"/>
          </w:r>
          <w:r w:rsidR="00D7505B">
            <w:rPr>
              <w:rStyle w:val="PageNumber"/>
              <w:noProof/>
            </w:rPr>
            <w:t>3</w:t>
          </w:r>
          <w:r w:rsidR="00FD7EDC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5054" w:rsidRDefault="00C05054">
      <w:pPr>
        <w:spacing w:line="240" w:lineRule="auto"/>
      </w:pPr>
      <w:r>
        <w:separator/>
      </w:r>
    </w:p>
  </w:footnote>
  <w:footnote w:type="continuationSeparator" w:id="1">
    <w:p w:rsidR="00C05054" w:rsidRDefault="00C0505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D7505B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Dragomir Simina Raluca</w:t>
    </w:r>
  </w:p>
  <w:p w:rsidR="0004741B" w:rsidRDefault="00D7505B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9464"/>
    </w:tblGrid>
    <w:tr w:rsidR="00202C8D" w:rsidTr="00202C8D">
      <w:tc>
        <w:tcPr>
          <w:tcW w:w="9464" w:type="dxa"/>
        </w:tcPr>
        <w:p w:rsidR="00202C8D" w:rsidRDefault="00D7505B">
          <w:r>
            <w:t>Traveler’s home</w:t>
          </w:r>
        </w:p>
      </w:tc>
    </w:tr>
    <w:tr w:rsidR="00202C8D" w:rsidTr="00202C8D">
      <w:tc>
        <w:tcPr>
          <w:tcW w:w="9464" w:type="dxa"/>
        </w:tcPr>
        <w:p w:rsidR="00202C8D" w:rsidRDefault="00202C8D">
          <w:r>
            <w:t>Use-Case Model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numFmt w:val="decimal"/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0E86"/>
    <w:rsid w:val="0004741B"/>
    <w:rsid w:val="000916B9"/>
    <w:rsid w:val="00202C8D"/>
    <w:rsid w:val="002D02EB"/>
    <w:rsid w:val="0056530F"/>
    <w:rsid w:val="00570E86"/>
    <w:rsid w:val="00597873"/>
    <w:rsid w:val="00664E4B"/>
    <w:rsid w:val="006C543D"/>
    <w:rsid w:val="007D3680"/>
    <w:rsid w:val="0084072A"/>
    <w:rsid w:val="008C4393"/>
    <w:rsid w:val="0090593F"/>
    <w:rsid w:val="00B114A7"/>
    <w:rsid w:val="00C05054"/>
    <w:rsid w:val="00C709E3"/>
    <w:rsid w:val="00D047E9"/>
    <w:rsid w:val="00D720D3"/>
    <w:rsid w:val="00D7505B"/>
    <w:rsid w:val="00D81F75"/>
    <w:rsid w:val="00FD7EDC"/>
    <w:rsid w:val="00FF40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2DC10518-89DA-4C0F-A079-37EA13D4EE74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Manager>[Dokumentverantwortlicher]</Manager>
  <Company>&lt;Company Name&gt;</Company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Acer</cp:lastModifiedBy>
  <cp:revision>6</cp:revision>
  <dcterms:created xsi:type="dcterms:W3CDTF">2019-03-03T14:15:00Z</dcterms:created>
  <dcterms:modified xsi:type="dcterms:W3CDTF">2019-03-17T09:45:00Z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2019-03-03T14:15:09Z</vt:filetime>
  </property>
</Properties>
</file>